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FC03C6" w:rsidRPr="00A85B6F" w14:paraId="0EFA0BC0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FC03C6" w:rsidRPr="00A85B6F" w14:paraId="09345BD3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32870F32" w14:textId="77777777" w:rsidR="00FC03C6" w:rsidRPr="00A85B6F" w:rsidRDefault="00317091" w:rsidP="00346ED4">
                  <w:pPr>
                    <w:pStyle w:val="Heading1"/>
                  </w:pPr>
                  <w:sdt>
                    <w:sdtPr>
                      <w:alias w:val="Enter recipient name:"/>
                      <w:tag w:val="Enter recipient name:"/>
                      <w:id w:val="2044861746"/>
                      <w:placeholder>
                        <w:docPart w:val="540282FE8ACA42BA97612E1A6F8FEFED"/>
                      </w:placeholder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>
                        <w:t>Jeffrey Morris</w:t>
                      </w:r>
                    </w:sdtContent>
                  </w:sdt>
                </w:p>
                <w:p w14:paraId="6D78D7FD" w14:textId="77777777" w:rsidR="00FC03C6" w:rsidRDefault="00317091" w:rsidP="00346ED4">
                  <w:pPr>
                    <w:pStyle w:val="Heading2"/>
                  </w:pPr>
                  <w:sdt>
                    <w:sdtPr>
                      <w:alias w:val="Enter company:"/>
                      <w:tag w:val="Enter company:"/>
                      <w:id w:val="-2066485363"/>
                      <w:placeholder>
                        <w:docPart w:val="FB420C5DF3304CCCBB01D8CCAA09E3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Office of Regulation</w:t>
                      </w:r>
                    </w:sdtContent>
                  </w:sdt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sdt>
                    <w:sdtPr>
                      <w:alias w:val="Enter address:"/>
                      <w:tag w:val="Enter address:"/>
                      <w:id w:val="1725178558"/>
                      <w:placeholder>
                        <w:docPart w:val="21AE83C346E743FFB49BBE8B0CE540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Address</w:t>
                      </w:r>
                    </w:sdtContent>
                  </w:sdt>
                  <w:r w:rsidR="00FC03C6" w:rsidRPr="00A85B6F">
                    <w:t xml:space="preserve"> </w:t>
                  </w:r>
                  <w:r w:rsidR="00FC03C6">
                    <w:t xml:space="preserve">| </w:t>
                  </w:r>
                  <w:sdt>
                    <w:sdtPr>
                      <w:alias w:val="Enter City, ST ZIP:"/>
                      <w:tag w:val="Enter City, ST ZIP:"/>
                      <w:id w:val="-1022399445"/>
                      <w:placeholder>
                        <w:docPart w:val="C19EE9C9B26847039066D0C2FA30D3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City, ST ZIP</w:t>
                      </w:r>
                    </w:sdtContent>
                  </w:sdt>
                </w:p>
                <w:p w14:paraId="1C3BDA10" w14:textId="77777777" w:rsidR="00FF2CAB" w:rsidRPr="00FF2CAB" w:rsidRDefault="00FF2CAB" w:rsidP="00FF2CAB"/>
                <w:p w14:paraId="3275D6CD" w14:textId="77777777" w:rsidR="00FF2CAB" w:rsidRDefault="00FF2CAB" w:rsidP="00FF2CAB">
                  <w:pPr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</w:pPr>
                </w:p>
                <w:p w14:paraId="025EC83C" w14:textId="3F296789" w:rsidR="00FF2CAB" w:rsidRPr="00FF2CAB" w:rsidRDefault="00FF2CAB" w:rsidP="00FF2CAB">
                  <w:pPr>
                    <w:jc w:val="center"/>
                  </w:pPr>
                </w:p>
              </w:tc>
            </w:tr>
            <w:tr w:rsidR="00FC03C6" w:rsidRPr="00A85B6F" w14:paraId="724FFCE1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38B35FB5" w14:textId="77777777" w:rsidR="00FC03C6" w:rsidRDefault="00317091" w:rsidP="00346ED4">
                  <w:pPr>
                    <w:pStyle w:val="Date"/>
                  </w:pPr>
                  <w:sdt>
                    <w:sdtPr>
                      <w:alias w:val="Enter date:"/>
                      <w:tag w:val="Enter date:"/>
                      <w:id w:val="168685134"/>
                      <w:placeholder>
                        <w:docPart w:val="9F7FCE2F05F64D28AD3CFF7AFF17F1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12/18/2019</w:t>
                      </w:r>
                    </w:sdtContent>
                  </w:sdt>
                </w:p>
                <w:p w14:paraId="0BD9ED9F" w14:textId="77777777" w:rsidR="002B18BB" w:rsidRDefault="002B18BB" w:rsidP="002B18BB">
                  <w:pPr>
                    <w:pStyle w:val="Salutation"/>
                  </w:pPr>
                  <w:r>
                    <w:t>American National Bank-Online-BFS-PT-4102</w:t>
                  </w:r>
                </w:p>
                <w:p w14:paraId="427D94C6" w14:textId="77777777" w:rsidR="002B18BB" w:rsidRDefault="002B18BB" w:rsidP="002B18BB">
                  <w:r>
                    <w:t>Jacoby Lewis, Aman Sharma</w:t>
                  </w:r>
                </w:p>
                <w:p w14:paraId="66C1499E" w14:textId="77777777" w:rsidR="002B18BB" w:rsidRDefault="002B18BB" w:rsidP="002B18BB">
                  <w:r>
                    <w:t>All active</w:t>
                  </w:r>
                </w:p>
                <w:p w14:paraId="20321C80" w14:textId="77777777" w:rsidR="002B18BB" w:rsidRDefault="002B18BB" w:rsidP="002B18BB">
                  <w:r>
                    <w:t>POC Active</w:t>
                  </w:r>
                </w:p>
                <w:p w14:paraId="604B2224" w14:textId="54432928" w:rsidR="00FC03C6" w:rsidRDefault="00FC03C6" w:rsidP="00841774"/>
                <w:p w14:paraId="3D69B29E" w14:textId="77777777" w:rsidR="00FC03C6" w:rsidRDefault="00317091" w:rsidP="00346ED4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2CE26416B8D14771B8C7CC7AFE09C0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Sincerely</w:t>
                      </w:r>
                    </w:sdtContent>
                  </w:sdt>
                  <w:r w:rsidR="00FC03C6">
                    <w:t>,</w:t>
                  </w:r>
                </w:p>
                <w:sdt>
                  <w:sdtPr>
                    <w:alias w:val="Enter your name:"/>
                    <w:tag w:val="Enter your name:"/>
                    <w:id w:val="-1411686888"/>
                    <w:placeholder>
                      <w:docPart w:val="847756B941E64AC290440F35FEFC745C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1AF634B0" w14:textId="62318D0D" w:rsidR="00FC03C6" w:rsidRPr="006C6A07" w:rsidRDefault="005746BA" w:rsidP="00346ED4">
                      <w:pPr>
                        <w:pStyle w:val="Signature"/>
                      </w:pPr>
                      <w:r>
                        <w:t>Samuel Ehrlich</w:t>
                      </w:r>
                    </w:p>
                  </w:sdtContent>
                </w:sdt>
              </w:tc>
            </w:tr>
          </w:tbl>
          <w:p w14:paraId="01A545BE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FC03C6" w:rsidRPr="00A85B6F" w14:paraId="3F53B06B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C714332" w14:textId="77777777" w:rsidR="00FC03C6" w:rsidRPr="00A85B6F" w:rsidRDefault="00317091" w:rsidP="00346ED4">
                  <w:pPr>
                    <w:pStyle w:val="Heading1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F6DA2319CB3F43069D213217F45085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t>Contact</w:t>
                      </w:r>
                    </w:sdtContent>
                  </w:sdt>
                </w:p>
                <w:p w14:paraId="602B9F58" w14:textId="1E4DD94B" w:rsidR="00FC03C6" w:rsidRPr="00FC03C6" w:rsidRDefault="00FB4877" w:rsidP="00FC03C6">
                  <w:pPr>
                    <w:pStyle w:val="Heading2"/>
                  </w:pPr>
                  <w:r>
                    <w:t>Community Bank</w:t>
                  </w:r>
                </w:p>
                <w:p w14:paraId="048CD188" w14:textId="038CFC95" w:rsidR="00FC03C6" w:rsidRPr="00FC03C6" w:rsidRDefault="00FB4877" w:rsidP="00FC03C6">
                  <w:pPr>
                    <w:pStyle w:val="Heading2"/>
                  </w:pPr>
                  <w:r>
                    <w:t>Lenexa</w:t>
                  </w:r>
                  <w:r w:rsidR="00841774">
                    <w:t xml:space="preserve">, </w:t>
                  </w:r>
                  <w:r>
                    <w:t>KS</w:t>
                  </w:r>
                </w:p>
                <w:p w14:paraId="294F0ABA" w14:textId="58A5055C" w:rsidR="00FC03C6" w:rsidRPr="00FC03C6" w:rsidRDefault="00841774" w:rsidP="00FC03C6">
                  <w:pPr>
                    <w:pStyle w:val="Heading2"/>
                  </w:pPr>
                  <w:r>
                    <w:t>contact@</w:t>
                  </w:r>
                  <w:r w:rsidR="00FB4877">
                    <w:t>CABank</w:t>
                  </w:r>
                  <w:r>
                    <w:t>.com</w:t>
                  </w:r>
                </w:p>
                <w:p w14:paraId="585B3D83" w14:textId="3A96D30A" w:rsidR="00FC03C6" w:rsidRPr="00FC03C6" w:rsidRDefault="00841774" w:rsidP="00FC03C6">
                  <w:pPr>
                    <w:pStyle w:val="Heading2"/>
                  </w:pPr>
                  <w:r>
                    <w:t>404 429 9955</w:t>
                  </w:r>
                </w:p>
              </w:tc>
            </w:tr>
          </w:tbl>
          <w:p w14:paraId="08A3CCF2" w14:textId="77777777" w:rsidR="00FC03C6" w:rsidRPr="00A85B6F" w:rsidRDefault="00FC03C6" w:rsidP="00346ED4"/>
        </w:tc>
        <w:bookmarkStart w:id="0" w:name="_GoBack"/>
        <w:bookmarkEnd w:id="0"/>
      </w:tr>
    </w:tbl>
    <w:p w14:paraId="29A18231" w14:textId="77777777" w:rsidR="00BA1C17" w:rsidRPr="00FC03C6" w:rsidRDefault="00BA1C17" w:rsidP="00FC03C6"/>
    <w:sectPr w:rsidR="00BA1C17" w:rsidRPr="00FC03C6" w:rsidSect="004A767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62232" w14:textId="77777777" w:rsidR="00317091" w:rsidRDefault="00317091" w:rsidP="004A7542">
      <w:pPr>
        <w:spacing w:after="0" w:line="240" w:lineRule="auto"/>
      </w:pPr>
      <w:r>
        <w:separator/>
      </w:r>
    </w:p>
  </w:endnote>
  <w:endnote w:type="continuationSeparator" w:id="0">
    <w:p w14:paraId="2D872185" w14:textId="77777777" w:rsidR="00317091" w:rsidRDefault="0031709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9E671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C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163C7" w14:textId="77777777" w:rsidR="00317091" w:rsidRDefault="00317091" w:rsidP="004A7542">
      <w:pPr>
        <w:spacing w:after="0" w:line="240" w:lineRule="auto"/>
      </w:pPr>
      <w:r>
        <w:separator/>
      </w:r>
    </w:p>
  </w:footnote>
  <w:footnote w:type="continuationSeparator" w:id="0">
    <w:p w14:paraId="05500832" w14:textId="77777777" w:rsidR="00317091" w:rsidRDefault="0031709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5693F" w14:textId="467EB58F" w:rsidR="009A61FA" w:rsidRPr="001A5FC0" w:rsidRDefault="001A5FC0" w:rsidP="001A5FC0">
    <w:pPr>
      <w:pStyle w:val="Header"/>
    </w:pPr>
    <w:r>
      <w:t>Regulation Comittee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74"/>
    <w:rsid w:val="00011C73"/>
    <w:rsid w:val="000B7692"/>
    <w:rsid w:val="000E568C"/>
    <w:rsid w:val="000F138F"/>
    <w:rsid w:val="001A5FC0"/>
    <w:rsid w:val="00210152"/>
    <w:rsid w:val="00293B83"/>
    <w:rsid w:val="002B18BB"/>
    <w:rsid w:val="002D075C"/>
    <w:rsid w:val="002F3B0C"/>
    <w:rsid w:val="003160AF"/>
    <w:rsid w:val="00317091"/>
    <w:rsid w:val="003308F5"/>
    <w:rsid w:val="00374D34"/>
    <w:rsid w:val="003A3D25"/>
    <w:rsid w:val="004A7542"/>
    <w:rsid w:val="004B5034"/>
    <w:rsid w:val="005746BA"/>
    <w:rsid w:val="0059680C"/>
    <w:rsid w:val="005C0304"/>
    <w:rsid w:val="006A3CE7"/>
    <w:rsid w:val="007A28FB"/>
    <w:rsid w:val="00841774"/>
    <w:rsid w:val="008901F5"/>
    <w:rsid w:val="009A32CB"/>
    <w:rsid w:val="009A61FA"/>
    <w:rsid w:val="00A6169C"/>
    <w:rsid w:val="00AE41A1"/>
    <w:rsid w:val="00B01A16"/>
    <w:rsid w:val="00B077D9"/>
    <w:rsid w:val="00B24EBF"/>
    <w:rsid w:val="00B448CC"/>
    <w:rsid w:val="00BA1C17"/>
    <w:rsid w:val="00D91A25"/>
    <w:rsid w:val="00EC69DF"/>
    <w:rsid w:val="00F6753E"/>
    <w:rsid w:val="00FB4877"/>
    <w:rsid w:val="00FC03C6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B2EB"/>
  <w15:chartTrackingRefBased/>
  <w15:docId w15:val="{9400FB66-6A5D-45B3-81A6-EDB3FD4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8F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C03C6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FC03C6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FC03C6"/>
  </w:style>
  <w:style w:type="paragraph" w:styleId="Closing">
    <w:name w:val="Closing"/>
    <w:basedOn w:val="Normal"/>
    <w:next w:val="Signature"/>
    <w:link w:val="ClosingChar"/>
    <w:uiPriority w:val="13"/>
    <w:qFormat/>
    <w:rsid w:val="00FC03C6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FC03C6"/>
  </w:style>
  <w:style w:type="paragraph" w:styleId="Signature">
    <w:name w:val="Signature"/>
    <w:basedOn w:val="Normal"/>
    <w:next w:val="Normal"/>
    <w:link w:val="SignatureChar"/>
    <w:uiPriority w:val="14"/>
    <w:qFormat/>
    <w:rsid w:val="00FC03C6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FC03C6"/>
  </w:style>
  <w:style w:type="paragraph" w:styleId="Date">
    <w:name w:val="Date"/>
    <w:basedOn w:val="Normal"/>
    <w:next w:val="Normal"/>
    <w:link w:val="DateChar"/>
    <w:uiPriority w:val="11"/>
    <w:qFormat/>
    <w:rsid w:val="00FC03C6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FC03C6"/>
  </w:style>
  <w:style w:type="character" w:customStyle="1" w:styleId="Heading9Char">
    <w:name w:val="Heading 9 Char"/>
    <w:basedOn w:val="DefaultParagraphFont"/>
    <w:link w:val="Heading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%20Ehrlich\AppData\Roaming\Microsoft\Templates\Crisp%20and%20clean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282FE8ACA42BA97612E1A6F8FE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C77A3-023B-4D1B-AAFE-FBC391097DEF}"/>
      </w:docPartPr>
      <w:docPartBody>
        <w:p w:rsidR="009D2E8C" w:rsidRDefault="006F3318">
          <w:pPr>
            <w:pStyle w:val="540282FE8ACA42BA97612E1A6F8FEFED"/>
          </w:pPr>
          <w:r>
            <w:t>Recipient Name</w:t>
          </w:r>
        </w:p>
      </w:docPartBody>
    </w:docPart>
    <w:docPart>
      <w:docPartPr>
        <w:name w:val="FB420C5DF3304CCCBB01D8CCAA09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8369-D056-46B9-8676-2FF8043CB97E}"/>
      </w:docPartPr>
      <w:docPartBody>
        <w:p w:rsidR="009D2E8C" w:rsidRDefault="006F3318">
          <w:pPr>
            <w:pStyle w:val="FB420C5DF3304CCCBB01D8CCAA09E381"/>
          </w:pPr>
          <w:r w:rsidRPr="00A85B6F">
            <w:t>Company</w:t>
          </w:r>
        </w:p>
      </w:docPartBody>
    </w:docPart>
    <w:docPart>
      <w:docPartPr>
        <w:name w:val="21AE83C346E743FFB49BBE8B0CE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68AB-3559-4CB2-A196-0BC5026C9803}"/>
      </w:docPartPr>
      <w:docPartBody>
        <w:p w:rsidR="009D2E8C" w:rsidRDefault="006F3318">
          <w:pPr>
            <w:pStyle w:val="21AE83C346E743FFB49BBE8B0CE54093"/>
          </w:pPr>
          <w:r>
            <w:t>Address</w:t>
          </w:r>
        </w:p>
      </w:docPartBody>
    </w:docPart>
    <w:docPart>
      <w:docPartPr>
        <w:name w:val="C19EE9C9B26847039066D0C2FA30D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EDC6C-4F75-4B75-8C78-7338C7865F7C}"/>
      </w:docPartPr>
      <w:docPartBody>
        <w:p w:rsidR="009D2E8C" w:rsidRDefault="006F3318">
          <w:pPr>
            <w:pStyle w:val="C19EE9C9B26847039066D0C2FA30D385"/>
          </w:pPr>
          <w:r>
            <w:t>City, ST ZIP</w:t>
          </w:r>
        </w:p>
      </w:docPartBody>
    </w:docPart>
    <w:docPart>
      <w:docPartPr>
        <w:name w:val="9F7FCE2F05F64D28AD3CFF7AFF17F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38B08-F741-4337-BF18-C08226BB3027}"/>
      </w:docPartPr>
      <w:docPartBody>
        <w:p w:rsidR="009D2E8C" w:rsidRDefault="006F3318">
          <w:pPr>
            <w:pStyle w:val="9F7FCE2F05F64D28AD3CFF7AFF17F1B1"/>
          </w:pPr>
          <w:r>
            <w:t>Date</w:t>
          </w:r>
        </w:p>
      </w:docPartBody>
    </w:docPart>
    <w:docPart>
      <w:docPartPr>
        <w:name w:val="2CE26416B8D14771B8C7CC7AFE09C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1A8B-05C4-47C2-B530-38DA7693F6F6}"/>
      </w:docPartPr>
      <w:docPartBody>
        <w:p w:rsidR="009D2E8C" w:rsidRDefault="006F3318">
          <w:pPr>
            <w:pStyle w:val="2CE26416B8D14771B8C7CC7AFE09C0F1"/>
          </w:pPr>
          <w:r>
            <w:t>Sincerely</w:t>
          </w:r>
        </w:p>
      </w:docPartBody>
    </w:docPart>
    <w:docPart>
      <w:docPartPr>
        <w:name w:val="847756B941E64AC290440F35FEFC7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39E0A-8D8D-4EDF-BF2C-1C22683EB1FB}"/>
      </w:docPartPr>
      <w:docPartBody>
        <w:p w:rsidR="009D2E8C" w:rsidRDefault="006F3318">
          <w:pPr>
            <w:pStyle w:val="847756B941E64AC290440F35FEFC745C"/>
          </w:pPr>
          <w:r>
            <w:t>Your Name</w:t>
          </w:r>
        </w:p>
      </w:docPartBody>
    </w:docPart>
    <w:docPart>
      <w:docPartPr>
        <w:name w:val="F6DA2319CB3F43069D213217F450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E2AE-1DE1-4D1D-A728-EBF9B743A12B}"/>
      </w:docPartPr>
      <w:docPartBody>
        <w:p w:rsidR="009D2E8C" w:rsidRDefault="006F3318">
          <w:pPr>
            <w:pStyle w:val="F6DA2319CB3F43069D213217F4508502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18"/>
    <w:rsid w:val="001D7296"/>
    <w:rsid w:val="002B475E"/>
    <w:rsid w:val="006F3318"/>
    <w:rsid w:val="009D2E8C"/>
    <w:rsid w:val="00B126B7"/>
    <w:rsid w:val="00B67525"/>
    <w:rsid w:val="00D27AD1"/>
    <w:rsid w:val="00EC42D9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282FE8ACA42BA97612E1A6F8FEFED">
    <w:name w:val="540282FE8ACA42BA97612E1A6F8FEFED"/>
  </w:style>
  <w:style w:type="paragraph" w:customStyle="1" w:styleId="38930537AB1744B6B69B00232F273732">
    <w:name w:val="38930537AB1744B6B69B00232F273732"/>
  </w:style>
  <w:style w:type="paragraph" w:customStyle="1" w:styleId="FB420C5DF3304CCCBB01D8CCAA09E381">
    <w:name w:val="FB420C5DF3304CCCBB01D8CCAA09E381"/>
  </w:style>
  <w:style w:type="paragraph" w:customStyle="1" w:styleId="21AE83C346E743FFB49BBE8B0CE54093">
    <w:name w:val="21AE83C346E743FFB49BBE8B0CE54093"/>
  </w:style>
  <w:style w:type="paragraph" w:customStyle="1" w:styleId="C19EE9C9B26847039066D0C2FA30D385">
    <w:name w:val="C19EE9C9B26847039066D0C2FA30D385"/>
  </w:style>
  <w:style w:type="paragraph" w:customStyle="1" w:styleId="9F7FCE2F05F64D28AD3CFF7AFF17F1B1">
    <w:name w:val="9F7FCE2F05F64D28AD3CFF7AFF17F1B1"/>
  </w:style>
  <w:style w:type="paragraph" w:customStyle="1" w:styleId="57FAC34E232646C9842DA520096ED363">
    <w:name w:val="57FAC34E232646C9842DA520096ED363"/>
  </w:style>
  <w:style w:type="paragraph" w:customStyle="1" w:styleId="9C603827AE3B4BBD930384E0D967C0E2">
    <w:name w:val="9C603827AE3B4BBD930384E0D967C0E2"/>
  </w:style>
  <w:style w:type="paragraph" w:customStyle="1" w:styleId="2CE26416B8D14771B8C7CC7AFE09C0F1">
    <w:name w:val="2CE26416B8D14771B8C7CC7AFE09C0F1"/>
  </w:style>
  <w:style w:type="paragraph" w:customStyle="1" w:styleId="847756B941E64AC290440F35FEFC745C">
    <w:name w:val="847756B941E64AC290440F35FEFC745C"/>
  </w:style>
  <w:style w:type="paragraph" w:customStyle="1" w:styleId="F6DA2319CB3F43069D213217F4508502">
    <w:name w:val="F6DA2319CB3F43069D213217F4508502"/>
  </w:style>
  <w:style w:type="paragraph" w:customStyle="1" w:styleId="F4D7BC6676B14506A362F769938FCE33">
    <w:name w:val="F4D7BC6676B14506A362F769938FCE33"/>
  </w:style>
  <w:style w:type="paragraph" w:customStyle="1" w:styleId="2901E17882E54BA281940CA18AA69CE0">
    <w:name w:val="2901E17882E54BA281940CA18AA69CE0"/>
  </w:style>
  <w:style w:type="paragraph" w:customStyle="1" w:styleId="0807376A596645F8927654320631A92F">
    <w:name w:val="0807376A596645F8927654320631A92F"/>
  </w:style>
  <w:style w:type="paragraph" w:customStyle="1" w:styleId="EEEEC9E681F34ACD8527ABE56EA8991E">
    <w:name w:val="EEEEC9E681F34ACD8527ABE56EA89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</Template>
  <TotalTime>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Ehrlich</dc:creator>
  <cp:keywords>Your Name Here</cp:keywords>
  <dc:description/>
  <cp:lastModifiedBy>Samuel Ehrlich</cp:lastModifiedBy>
  <cp:revision>12</cp:revision>
  <dcterms:created xsi:type="dcterms:W3CDTF">2019-12-18T17:50:00Z</dcterms:created>
  <dcterms:modified xsi:type="dcterms:W3CDTF">2019-12-19T15:09:00Z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